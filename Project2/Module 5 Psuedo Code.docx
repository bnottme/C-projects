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E2BC" w14:textId="7D98FB1D" w:rsidR="00F9444C" w:rsidRDefault="008A0F4D">
      <w:pPr>
        <w:pStyle w:val="NoSpacing"/>
      </w:pPr>
      <w:r>
        <w:t>Brett Nottmeier</w:t>
      </w:r>
    </w:p>
    <w:p w14:paraId="62392514" w14:textId="41FEA315" w:rsidR="00E614DD" w:rsidRDefault="008A0F4D">
      <w:pPr>
        <w:pStyle w:val="NoSpacing"/>
      </w:pPr>
      <w:r>
        <w:t>Kaan Esendemir</w:t>
      </w:r>
    </w:p>
    <w:p w14:paraId="455067DA" w14:textId="17CED981" w:rsidR="00E614DD" w:rsidRDefault="008A0F4D">
      <w:pPr>
        <w:pStyle w:val="NoSpacing"/>
      </w:pPr>
      <w:r>
        <w:t>CS-210</w:t>
      </w:r>
    </w:p>
    <w:p w14:paraId="38ACEC24" w14:textId="3F544650" w:rsidR="00E614DD" w:rsidRDefault="007B0E04">
      <w:pPr>
        <w:pStyle w:val="NoSpacing"/>
      </w:pPr>
      <w:r>
        <w:t>10</w:t>
      </w:r>
      <w:r w:rsidR="008A0F4D">
        <w:t>/0</w:t>
      </w:r>
      <w:r>
        <w:t>1</w:t>
      </w:r>
      <w:r w:rsidR="008A0F4D">
        <w:t>/2023</w:t>
      </w:r>
    </w:p>
    <w:p w14:paraId="75A5A24C" w14:textId="5A6FD201" w:rsidR="003E6E8A" w:rsidRDefault="007B0E04" w:rsidP="007B0E04">
      <w:pPr>
        <w:suppressAutoHyphens w:val="0"/>
        <w:spacing w:before="100" w:beforeAutospacing="1" w:after="100" w:afterAutospacing="1" w:line="240" w:lineRule="auto"/>
        <w:ind w:left="567" w:hanging="567"/>
        <w:jc w:val="center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PsuedoCode</w:t>
      </w:r>
      <w:proofErr w:type="spellEnd"/>
    </w:p>
    <w:p w14:paraId="56813F8A" w14:textId="608655D7" w:rsidR="00FE171B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Create a class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InvestmentCalculator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>.</w:t>
      </w:r>
    </w:p>
    <w:p w14:paraId="1F4E3CBE" w14:textId="6304CF38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Declare private variables.</w:t>
      </w:r>
    </w:p>
    <w:p w14:paraId="2BCDC77A" w14:textId="69DD009E" w:rsidR="007B0E04" w:rsidRDefault="000A7387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startingInvestment</w:t>
      </w:r>
      <w:proofErr w:type="spellEnd"/>
    </w:p>
    <w:p w14:paraId="479D0316" w14:textId="22C376CB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monthlyDeposit</w:t>
      </w:r>
      <w:proofErr w:type="spellEnd"/>
    </w:p>
    <w:p w14:paraId="5FC6DE16" w14:textId="754E3253" w:rsidR="007B0E04" w:rsidRDefault="000A7387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interestRate</w:t>
      </w:r>
      <w:proofErr w:type="spellEnd"/>
    </w:p>
    <w:p w14:paraId="70AC8D24" w14:textId="0EAFCFAF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years</w:t>
      </w:r>
    </w:p>
    <w:p w14:paraId="07624030" w14:textId="7DE6DB7A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totalAmount</w:t>
      </w:r>
      <w:proofErr w:type="spellEnd"/>
    </w:p>
    <w:p w14:paraId="46B21D5C" w14:textId="4953F9ED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interestAmount</w:t>
      </w:r>
      <w:proofErr w:type="spellEnd"/>
    </w:p>
    <w:p w14:paraId="2F19A64F" w14:textId="0A5F97BD" w:rsidR="00FE171B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yearly</w:t>
      </w:r>
      <w:r w:rsidR="000A7387">
        <w:rPr>
          <w:rFonts w:ascii="Times New Roman" w:eastAsia="Times New Roman" w:hAnsi="Times New Roman" w:cs="Times New Roman"/>
          <w:lang w:eastAsia="en-US"/>
        </w:rPr>
        <w:t>Interest</w:t>
      </w:r>
      <w:proofErr w:type="spellEnd"/>
    </w:p>
    <w:p w14:paraId="01CC8B84" w14:textId="00AC3BE3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Declare public variables of the class member functions.</w:t>
      </w:r>
    </w:p>
    <w:p w14:paraId="1E4ABB28" w14:textId="408790FF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getInput</w:t>
      </w:r>
      <w:proofErr w:type="spellEnd"/>
    </w:p>
    <w:p w14:paraId="41DA2DD6" w14:textId="7E84771E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calculateWithoutDeposits</w:t>
      </w:r>
      <w:proofErr w:type="spellEnd"/>
    </w:p>
    <w:p w14:paraId="74FF9F28" w14:textId="42E96548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calculateWithDeposits</w:t>
      </w:r>
      <w:proofErr w:type="spellEnd"/>
    </w:p>
    <w:p w14:paraId="19D57CDF" w14:textId="77777777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1E9A30EA" w14:textId="77777777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2FDE9B15" w14:textId="77777777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60D45C39" w14:textId="77777777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5974937F" w14:textId="77777777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InvestmentCalculator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class</w:t>
      </w:r>
    </w:p>
    <w:p w14:paraId="099A61B2" w14:textId="6BBCEE94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lastRenderedPageBreak/>
        <w:t>getInput</w:t>
      </w:r>
      <w:proofErr w:type="spellEnd"/>
    </w:p>
    <w:p w14:paraId="158C0CD0" w14:textId="6A48E7A8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Display menu for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user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to enter initial investment, monthly deposit, annual </w:t>
      </w:r>
      <w:r w:rsidR="004615C5">
        <w:rPr>
          <w:rFonts w:ascii="Times New Roman" w:eastAsia="Times New Roman" w:hAnsi="Times New Roman" w:cs="Times New Roman"/>
          <w:lang w:eastAsia="en-US"/>
        </w:rPr>
        <w:t>interest,</w:t>
      </w:r>
      <w:r>
        <w:rPr>
          <w:rFonts w:ascii="Times New Roman" w:eastAsia="Times New Roman" w:hAnsi="Times New Roman" w:cs="Times New Roman"/>
          <w:lang w:eastAsia="en-US"/>
        </w:rPr>
        <w:t xml:space="preserve"> and number of years.</w:t>
      </w:r>
    </w:p>
    <w:p w14:paraId="50560539" w14:textId="77777777" w:rsidR="004615C5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Get users input for </w:t>
      </w:r>
      <w:r>
        <w:rPr>
          <w:rFonts w:ascii="Times New Roman" w:eastAsia="Times New Roman" w:hAnsi="Times New Roman" w:cs="Times New Roman"/>
          <w:lang w:eastAsia="en-US"/>
        </w:rPr>
        <w:t xml:space="preserve">initial investment, monthly deposit, annual </w:t>
      </w:r>
      <w:r w:rsidR="004615C5">
        <w:rPr>
          <w:rFonts w:ascii="Times New Roman" w:eastAsia="Times New Roman" w:hAnsi="Times New Roman" w:cs="Times New Roman"/>
          <w:lang w:eastAsia="en-US"/>
        </w:rPr>
        <w:t>interest,</w:t>
      </w:r>
      <w:r>
        <w:rPr>
          <w:rFonts w:ascii="Times New Roman" w:eastAsia="Times New Roman" w:hAnsi="Times New Roman" w:cs="Times New Roman"/>
          <w:lang w:eastAsia="en-US"/>
        </w:rPr>
        <w:t xml:space="preserve"> and number of </w:t>
      </w:r>
      <w:r w:rsidR="004615C5">
        <w:rPr>
          <w:rFonts w:ascii="Times New Roman" w:eastAsia="Times New Roman" w:hAnsi="Times New Roman" w:cs="Times New Roman"/>
          <w:lang w:eastAsia="en-US"/>
        </w:rPr>
        <w:t>years.</w:t>
      </w:r>
    </w:p>
    <w:p w14:paraId="3092AD1E" w14:textId="7777777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4CF078EF" w14:textId="7777777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calculateWithoutDeposits</w:t>
      </w:r>
      <w:proofErr w:type="spellEnd"/>
    </w:p>
    <w:p w14:paraId="01F19874" w14:textId="35C852B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Calculate and display year-end balances and earned interest without monthly deposits.</w:t>
      </w:r>
    </w:p>
    <w:p w14:paraId="05CC2FCE" w14:textId="4541267A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66D9EF9E" w14:textId="05607F89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calculateWithDeposits</w:t>
      </w:r>
      <w:proofErr w:type="spellEnd"/>
    </w:p>
    <w:p w14:paraId="1BA271DF" w14:textId="611FC2BE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Calculate and display year-end balances and earned interest with monthly deposits.</w:t>
      </w:r>
    </w:p>
    <w:p w14:paraId="12403584" w14:textId="7777777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0D5AC949" w14:textId="4C638185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Main Function</w:t>
      </w:r>
    </w:p>
    <w:p w14:paraId="048FAF9E" w14:textId="614BF6A1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Declare choice as a character variable.</w:t>
      </w:r>
    </w:p>
    <w:p w14:paraId="42DDCAD0" w14:textId="3A41757A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Create a do while loop.</w:t>
      </w:r>
    </w:p>
    <w:p w14:paraId="6D03D24B" w14:textId="2CDCC040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Inside of loop:</w:t>
      </w:r>
    </w:p>
    <w:p w14:paraId="36D9F604" w14:textId="2EC6E7CB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a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instance of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InvestmentCalculator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called calculator.</w:t>
      </w:r>
    </w:p>
    <w:p w14:paraId="526AF52E" w14:textId="15A4680C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US"/>
        </w:rPr>
        <w:t>calculator.getInput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to display menu and get input from user.</w:t>
      </w:r>
    </w:p>
    <w:p w14:paraId="0DE945C1" w14:textId="18D8FAB9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US"/>
        </w:rPr>
        <w:t>calculator.calculateWithoutDeposits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to display investment without deposits.</w:t>
      </w:r>
    </w:p>
    <w:p w14:paraId="345ED3A2" w14:textId="15DCEAB4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US"/>
        </w:rPr>
        <w:t>calculator.calculateWithDeposits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to display investment with monthly deposits.</w:t>
      </w:r>
    </w:p>
    <w:p w14:paraId="7A8F4461" w14:textId="3A3A56F5" w:rsidR="00433A12" w:rsidRDefault="00433A12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  <w:t>Ask the user if they would like to continue Y/N? store input in choice.</w:t>
      </w:r>
    </w:p>
    <w:p w14:paraId="49C052D0" w14:textId="1C97FEC9" w:rsidR="00433A12" w:rsidRDefault="00433A12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  <w:t>Repeat loop if choice is Y or y</w:t>
      </w:r>
      <w:r w:rsidR="00FE171B">
        <w:rPr>
          <w:rFonts w:ascii="Times New Roman" w:eastAsia="Times New Roman" w:hAnsi="Times New Roman" w:cs="Times New Roman"/>
          <w:lang w:eastAsia="en-US"/>
        </w:rPr>
        <w:t>.</w:t>
      </w:r>
    </w:p>
    <w:p w14:paraId="70E9C0B2" w14:textId="66B2916D" w:rsidR="00433A12" w:rsidRDefault="00433A12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End Program</w:t>
      </w:r>
    </w:p>
    <w:p w14:paraId="5FB2F977" w14:textId="70193287" w:rsidR="00433A12" w:rsidRDefault="00433A12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</w:r>
    </w:p>
    <w:p w14:paraId="2848F150" w14:textId="1C6DE50E" w:rsidR="00433A12" w:rsidRDefault="00433A12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ab/>
      </w:r>
    </w:p>
    <w:p w14:paraId="6558DC00" w14:textId="1CFCE7DC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</w:r>
    </w:p>
    <w:p w14:paraId="777E1F94" w14:textId="7777777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424366AE" w14:textId="7777777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1C9647D2" w14:textId="77777777" w:rsidR="004615C5" w:rsidRDefault="004615C5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3F75E631" w14:textId="26EF7F39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br/>
      </w:r>
    </w:p>
    <w:p w14:paraId="1468080D" w14:textId="77777777" w:rsidR="007B0E04" w:rsidRDefault="007B0E04" w:rsidP="007B0E04">
      <w:pPr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66C69607" w14:textId="77777777" w:rsidR="007B0E04" w:rsidRDefault="007B0E04" w:rsidP="007B0E04">
      <w:pPr>
        <w:ind w:firstLine="0"/>
      </w:pPr>
    </w:p>
    <w:p w14:paraId="449C3C68" w14:textId="77777777" w:rsidR="003E6E8A" w:rsidRPr="003E6E8A" w:rsidRDefault="003E6E8A" w:rsidP="003E6E8A"/>
    <w:sectPr w:rsidR="003E6E8A" w:rsidRPr="003E6E8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8FC7" w14:textId="77777777" w:rsidR="005A6E38" w:rsidRDefault="005A6E38">
      <w:pPr>
        <w:spacing w:line="240" w:lineRule="auto"/>
      </w:pPr>
      <w:r>
        <w:separator/>
      </w:r>
    </w:p>
  </w:endnote>
  <w:endnote w:type="continuationSeparator" w:id="0">
    <w:p w14:paraId="42394776" w14:textId="77777777" w:rsidR="005A6E38" w:rsidRDefault="005A6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072D" w14:textId="77777777" w:rsidR="005A6E38" w:rsidRDefault="005A6E38">
      <w:pPr>
        <w:spacing w:line="240" w:lineRule="auto"/>
      </w:pPr>
      <w:r>
        <w:separator/>
      </w:r>
    </w:p>
  </w:footnote>
  <w:footnote w:type="continuationSeparator" w:id="0">
    <w:p w14:paraId="7D65CBB2" w14:textId="77777777" w:rsidR="005A6E38" w:rsidRDefault="005A6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73AB5" w14:textId="61BFAA30" w:rsidR="008A0F4D" w:rsidRDefault="008A0F4D" w:rsidP="008A0F4D">
    <w:pPr>
      <w:pStyle w:val="Header"/>
    </w:pPr>
    <w:r>
      <w:t xml:space="preserve"> </w:t>
    </w:r>
    <w:r w:rsidR="00691EC1">
      <w:t xml:space="preserve"> </w:t>
    </w:r>
    <w:r>
      <w:t>Nottmeier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FD37" w14:textId="38A9EDDE" w:rsidR="00E614DD" w:rsidRDefault="008A0F4D">
    <w:pPr>
      <w:pStyle w:val="Header"/>
    </w:pPr>
    <w:r>
      <w:t>Nottmeier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2896035">
    <w:abstractNumId w:val="9"/>
  </w:num>
  <w:num w:numId="2" w16cid:durableId="1365329902">
    <w:abstractNumId w:val="7"/>
  </w:num>
  <w:num w:numId="3" w16cid:durableId="849297551">
    <w:abstractNumId w:val="6"/>
  </w:num>
  <w:num w:numId="4" w16cid:durableId="1256667529">
    <w:abstractNumId w:val="5"/>
  </w:num>
  <w:num w:numId="5" w16cid:durableId="565141558">
    <w:abstractNumId w:val="4"/>
  </w:num>
  <w:num w:numId="6" w16cid:durableId="239558838">
    <w:abstractNumId w:val="8"/>
  </w:num>
  <w:num w:numId="7" w16cid:durableId="753162546">
    <w:abstractNumId w:val="3"/>
  </w:num>
  <w:num w:numId="8" w16cid:durableId="444929771">
    <w:abstractNumId w:val="2"/>
  </w:num>
  <w:num w:numId="9" w16cid:durableId="380861438">
    <w:abstractNumId w:val="1"/>
  </w:num>
  <w:num w:numId="10" w16cid:durableId="1881629996">
    <w:abstractNumId w:val="0"/>
  </w:num>
  <w:num w:numId="11" w16cid:durableId="355734764">
    <w:abstractNumId w:val="12"/>
  </w:num>
  <w:num w:numId="12" w16cid:durableId="854424506">
    <w:abstractNumId w:val="17"/>
  </w:num>
  <w:num w:numId="13" w16cid:durableId="1477605992">
    <w:abstractNumId w:val="18"/>
  </w:num>
  <w:num w:numId="14" w16cid:durableId="1445878082">
    <w:abstractNumId w:val="14"/>
  </w:num>
  <w:num w:numId="15" w16cid:durableId="1745565072">
    <w:abstractNumId w:val="20"/>
  </w:num>
  <w:num w:numId="16" w16cid:durableId="287245226">
    <w:abstractNumId w:val="16"/>
  </w:num>
  <w:num w:numId="17" w16cid:durableId="1925450689">
    <w:abstractNumId w:val="11"/>
  </w:num>
  <w:num w:numId="18" w16cid:durableId="2139226900">
    <w:abstractNumId w:val="10"/>
  </w:num>
  <w:num w:numId="19" w16cid:durableId="641467760">
    <w:abstractNumId w:val="15"/>
  </w:num>
  <w:num w:numId="20" w16cid:durableId="1353217970">
    <w:abstractNumId w:val="21"/>
  </w:num>
  <w:num w:numId="21" w16cid:durableId="2106025485">
    <w:abstractNumId w:val="13"/>
  </w:num>
  <w:num w:numId="22" w16cid:durableId="11499767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D"/>
    <w:rsid w:val="00040CBB"/>
    <w:rsid w:val="000A4E1D"/>
    <w:rsid w:val="000A7387"/>
    <w:rsid w:val="000B78C8"/>
    <w:rsid w:val="001463B2"/>
    <w:rsid w:val="001F62C0"/>
    <w:rsid w:val="00245E02"/>
    <w:rsid w:val="003002EC"/>
    <w:rsid w:val="00353B66"/>
    <w:rsid w:val="003E6E8A"/>
    <w:rsid w:val="00416598"/>
    <w:rsid w:val="00433A12"/>
    <w:rsid w:val="004615C5"/>
    <w:rsid w:val="004A2675"/>
    <w:rsid w:val="004F7139"/>
    <w:rsid w:val="005A6E38"/>
    <w:rsid w:val="00691EC1"/>
    <w:rsid w:val="0074576B"/>
    <w:rsid w:val="007B0E04"/>
    <w:rsid w:val="007C53FB"/>
    <w:rsid w:val="0080502A"/>
    <w:rsid w:val="008A0F4D"/>
    <w:rsid w:val="008B7D18"/>
    <w:rsid w:val="008F1F97"/>
    <w:rsid w:val="008F4052"/>
    <w:rsid w:val="00907600"/>
    <w:rsid w:val="009D4EB3"/>
    <w:rsid w:val="00A34DA7"/>
    <w:rsid w:val="00B13D1B"/>
    <w:rsid w:val="00B818DF"/>
    <w:rsid w:val="00D52117"/>
    <w:rsid w:val="00D63710"/>
    <w:rsid w:val="00DB0D39"/>
    <w:rsid w:val="00E14005"/>
    <w:rsid w:val="00E614DD"/>
    <w:rsid w:val="00F9444C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7AA2"/>
  <w15:chartTrackingRefBased/>
  <w15:docId w15:val="{4CCCA839-1D65-4C72-8494-119BF0F4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n96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Nottmeier</dc:creator>
  <cp:keywords/>
  <dc:description/>
  <cp:lastModifiedBy>Nottmeier, Brett</cp:lastModifiedBy>
  <cp:revision>3</cp:revision>
  <dcterms:created xsi:type="dcterms:W3CDTF">2023-10-01T23:39:00Z</dcterms:created>
  <dcterms:modified xsi:type="dcterms:W3CDTF">2023-10-02T00:18:00Z</dcterms:modified>
  <cp:version/>
</cp:coreProperties>
</file>